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9010" w14:textId="106008DF" w:rsidR="00A27383" w:rsidRDefault="00AB055C" w:rsidP="00965D17">
      <w:pPr>
        <w:pStyle w:val="Title"/>
      </w:pPr>
      <w:r>
        <w:t>Brenton Damron</w:t>
      </w:r>
    </w:p>
    <w:p w14:paraId="673287C8" w14:textId="3966677D" w:rsidR="00965D17" w:rsidRDefault="00AB055C" w:rsidP="00965D17">
      <w:r>
        <w:t>380 W 22</w:t>
      </w:r>
      <w:r w:rsidRPr="00AB055C">
        <w:rPr>
          <w:vertAlign w:val="superscript"/>
        </w:rPr>
        <w:t>nd</w:t>
      </w:r>
      <w:r>
        <w:t xml:space="preserve"> s</w:t>
      </w:r>
      <w:r w:rsidR="001F6DD0">
        <w:t>treet</w:t>
      </w:r>
      <w:r>
        <w:t>, Kansas City, MO 64108</w:t>
      </w:r>
      <w:r w:rsidR="00965D17">
        <w:t> | </w:t>
      </w:r>
      <w:r>
        <w:t>(913) 991-2212</w:t>
      </w:r>
      <w:r w:rsidR="00965D17">
        <w:t> | </w:t>
      </w:r>
      <w:r>
        <w:t>damrobre@gmail.com</w:t>
      </w:r>
    </w:p>
    <w:p w14:paraId="613A256F" w14:textId="6BF04EE6" w:rsidR="00965D17" w:rsidRDefault="00965D17" w:rsidP="0076387D">
      <w:pPr>
        <w:pStyle w:val="Address"/>
      </w:pPr>
    </w:p>
    <w:p w14:paraId="0EBAEF6A" w14:textId="7B1E4A55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1CCE197582924D06990CD1357E1ACAC7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AB055C">
            <w:t>Hiring Manager</w:t>
          </w:r>
        </w:sdtContent>
      </w:sdt>
      <w:r>
        <w:t>:</w:t>
      </w:r>
    </w:p>
    <w:p w14:paraId="2245EB25" w14:textId="1A8103B0" w:rsidR="001F6DD0" w:rsidRDefault="00AB055C" w:rsidP="00AB055C">
      <w:r>
        <w:t xml:space="preserve">Thank you for taking the time to look over my resume and consider me as a candidate for the Front-End developer position. </w:t>
      </w:r>
      <w:r w:rsidR="007D77D0">
        <w:t>I was made aware of the position by Cameron Coronado, a</w:t>
      </w:r>
      <w:r w:rsidR="00742CD1">
        <w:t>n</w:t>
      </w:r>
      <w:r w:rsidR="007D77D0">
        <w:t xml:space="preserve"> Inside Sales Representative at Spring Venture Group</w:t>
      </w:r>
      <w:r w:rsidR="00591D05">
        <w:t>,</w:t>
      </w:r>
      <w:r w:rsidR="007D77D0">
        <w:t xml:space="preserve"> who recommended that I apply. </w:t>
      </w:r>
      <w:r w:rsidR="001F6DD0">
        <w:t>After reviewing the position’s responsibilities and qualifications, I believe that my skill set would align well with the listed technologies and abilities</w:t>
      </w:r>
      <w:r w:rsidR="00742CD1">
        <w:t xml:space="preserve"> listed</w:t>
      </w:r>
    </w:p>
    <w:p w14:paraId="57522FE3" w14:textId="0EE77AA9" w:rsidR="00117B2A" w:rsidRDefault="001F6DD0" w:rsidP="00AB055C">
      <w:r>
        <w:t xml:space="preserve">Attached in my application you will find a document that </w:t>
      </w:r>
      <w:r w:rsidR="00742CD1">
        <w:t>serves as an overview of</w:t>
      </w:r>
      <w:r>
        <w:t xml:space="preserve"> the areas of web development </w:t>
      </w:r>
      <w:r w:rsidR="00742CD1">
        <w:t>I have experience with.</w:t>
      </w:r>
      <w:r w:rsidR="00605F99">
        <w:t xml:space="preserve"> </w:t>
      </w:r>
      <w:r w:rsidR="00117B2A">
        <w:t>Relevant knowledge…</w:t>
      </w:r>
    </w:p>
    <w:p w14:paraId="302929B7" w14:textId="3A01E7D1" w:rsidR="00117B2A" w:rsidRDefault="00117B2A" w:rsidP="00AB055C">
      <w:r>
        <w:t>Front end languages (HTML5, CSS3, Java Script, and JQuery), GIT Version Control, Bootstrap, third party API’s, WordPress, and PHP.</w:t>
      </w:r>
    </w:p>
    <w:p w14:paraId="76271AF5" w14:textId="7A91704C" w:rsidR="00117B2A" w:rsidRDefault="00117B2A" w:rsidP="00AB055C">
      <w:r>
        <w:t xml:space="preserve">My work history includes working for Netsmart Technologies, where I provided support for enterprise electronic health record applications. These applications interfaced with providers/guarantors to allow clients to submit claims for billing purposes. Before that, I assisted several psychologists at Midtown Psychological center in processing billing cycles </w:t>
      </w:r>
      <w:r w:rsidR="004E4050">
        <w:t>to</w:t>
      </w:r>
      <w:r>
        <w:t xml:space="preserve"> submit claims to Medicare/Medicaid. While at Midtown, I helped improve their digital marketing by </w:t>
      </w:r>
      <w:r w:rsidR="004E4050">
        <w:t>aiding</w:t>
      </w:r>
      <w:r>
        <w:t xml:space="preserve"> </w:t>
      </w:r>
      <w:bookmarkStart w:id="0" w:name="_GoBack"/>
      <w:bookmarkEnd w:id="0"/>
      <w:r>
        <w:t xml:space="preserve">in optimizing their website </w:t>
      </w:r>
      <w:r w:rsidR="004E4050">
        <w:t>in regard to</w:t>
      </w:r>
      <w:r>
        <w:t xml:space="preserve"> </w:t>
      </w:r>
      <w:r w:rsidR="004E4050">
        <w:t xml:space="preserve">how they appeared in search engines. </w:t>
      </w:r>
    </w:p>
    <w:p w14:paraId="2455DF6B" w14:textId="1DE71557" w:rsidR="00117B2A" w:rsidRDefault="00117B2A" w:rsidP="00AB055C">
      <w:r>
        <w:t>I look forward to speaking with you about this opportunity.</w:t>
      </w:r>
    </w:p>
    <w:p w14:paraId="4D75110E" w14:textId="77777777" w:rsidR="00965D17" w:rsidRDefault="00FC7574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DD8CF26DBB1E4F43B75E956597D13FBA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A98CA93C98EA42508EEF9A9C613FDB8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1F1C3428" w14:textId="77777777" w:rsidR="00302A2C" w:rsidRPr="00302A2C" w:rsidRDefault="00AB055C" w:rsidP="00302A2C">
          <w:pPr>
            <w:pStyle w:val="Signature"/>
          </w:pPr>
          <w:r>
            <w:t>Damron, Brenton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925F" w14:textId="77777777" w:rsidR="00FC7574" w:rsidRDefault="00FC7574">
      <w:pPr>
        <w:spacing w:after="0"/>
      </w:pPr>
      <w:r>
        <w:separator/>
      </w:r>
    </w:p>
  </w:endnote>
  <w:endnote w:type="continuationSeparator" w:id="0">
    <w:p w14:paraId="6A1A14A5" w14:textId="77777777" w:rsidR="00FC7574" w:rsidRDefault="00FC7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1BE2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127D2" w14:textId="77777777" w:rsidR="00FC7574" w:rsidRDefault="00FC7574">
      <w:pPr>
        <w:spacing w:after="0"/>
      </w:pPr>
      <w:r>
        <w:separator/>
      </w:r>
    </w:p>
  </w:footnote>
  <w:footnote w:type="continuationSeparator" w:id="0">
    <w:p w14:paraId="40FBC2E8" w14:textId="77777777" w:rsidR="00FC7574" w:rsidRDefault="00FC75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5C"/>
    <w:rsid w:val="000D0589"/>
    <w:rsid w:val="000D5AB1"/>
    <w:rsid w:val="00100F48"/>
    <w:rsid w:val="00117B2A"/>
    <w:rsid w:val="001F6DD0"/>
    <w:rsid w:val="002045EB"/>
    <w:rsid w:val="00293B83"/>
    <w:rsid w:val="00302A2C"/>
    <w:rsid w:val="0032144F"/>
    <w:rsid w:val="00381669"/>
    <w:rsid w:val="004E4050"/>
    <w:rsid w:val="0052105A"/>
    <w:rsid w:val="00591D05"/>
    <w:rsid w:val="00605F99"/>
    <w:rsid w:val="00673C35"/>
    <w:rsid w:val="006A3CE7"/>
    <w:rsid w:val="00742CD1"/>
    <w:rsid w:val="0076387D"/>
    <w:rsid w:val="007D77D0"/>
    <w:rsid w:val="008F15C5"/>
    <w:rsid w:val="00965D17"/>
    <w:rsid w:val="00A27383"/>
    <w:rsid w:val="00A736B0"/>
    <w:rsid w:val="00AB055C"/>
    <w:rsid w:val="00BC4846"/>
    <w:rsid w:val="00C83E3C"/>
    <w:rsid w:val="00D02A74"/>
    <w:rsid w:val="00D905F1"/>
    <w:rsid w:val="00DF56DD"/>
    <w:rsid w:val="00E05297"/>
    <w:rsid w:val="00EC6F18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994B"/>
  <w15:chartTrackingRefBased/>
  <w15:docId w15:val="{326AE820-5402-4227-AC7A-8D51A2F8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amron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CE197582924D06990CD1357E1AC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8A6E7-EC39-4AE8-BF0F-039A28C410A9}"/>
      </w:docPartPr>
      <w:docPartBody>
        <w:p w:rsidR="00290D98" w:rsidRDefault="00855322">
          <w:pPr>
            <w:pStyle w:val="1CCE197582924D06990CD1357E1ACAC7"/>
          </w:pPr>
          <w:r>
            <w:t>Recipient Name</w:t>
          </w:r>
        </w:p>
      </w:docPartBody>
    </w:docPart>
    <w:docPart>
      <w:docPartPr>
        <w:name w:val="DD8CF26DBB1E4F43B75E956597D13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7DC21-89C5-4A07-99EF-DC6D34E939B7}"/>
      </w:docPartPr>
      <w:docPartBody>
        <w:p w:rsidR="00290D98" w:rsidRDefault="00855322">
          <w:pPr>
            <w:pStyle w:val="DD8CF26DBB1E4F43B75E956597D13FBA"/>
          </w:pPr>
          <w:r>
            <w:t>Sincerely</w:t>
          </w:r>
        </w:p>
      </w:docPartBody>
    </w:docPart>
    <w:docPart>
      <w:docPartPr>
        <w:name w:val="A98CA93C98EA42508EEF9A9C613F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BEB9A-1738-47B9-8240-9084D7E75E32}"/>
      </w:docPartPr>
      <w:docPartBody>
        <w:p w:rsidR="00290D98" w:rsidRDefault="00855322">
          <w:pPr>
            <w:pStyle w:val="A98CA93C98EA42508EEF9A9C613FDB8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22"/>
    <w:rsid w:val="00290D98"/>
    <w:rsid w:val="00855322"/>
    <w:rsid w:val="009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DD806F05740509F12A343F5B80C6D">
    <w:name w:val="309DD806F05740509F12A343F5B80C6D"/>
  </w:style>
  <w:style w:type="paragraph" w:customStyle="1" w:styleId="1B218355C5E74746A12777941FD106FB">
    <w:name w:val="1B218355C5E74746A12777941FD106FB"/>
  </w:style>
  <w:style w:type="paragraph" w:customStyle="1" w:styleId="B50FE5C1D1A74EC8B58C0381C53B02C8">
    <w:name w:val="B50FE5C1D1A74EC8B58C0381C53B02C8"/>
  </w:style>
  <w:style w:type="paragraph" w:customStyle="1" w:styleId="0C076456650F4B0A8661DEB8C64DAB12">
    <w:name w:val="0C076456650F4B0A8661DEB8C64DAB12"/>
  </w:style>
  <w:style w:type="paragraph" w:customStyle="1" w:styleId="933BB943AC1B448190421DF0F61BE414">
    <w:name w:val="933BB943AC1B448190421DF0F61BE414"/>
  </w:style>
  <w:style w:type="paragraph" w:customStyle="1" w:styleId="5A17CF1100894E94B9FBAE8A70C8608E">
    <w:name w:val="5A17CF1100894E94B9FBAE8A70C8608E"/>
  </w:style>
  <w:style w:type="paragraph" w:customStyle="1" w:styleId="62CE79DDB9864BD0BC1A6B5437076E66">
    <w:name w:val="62CE79DDB9864BD0BC1A6B5437076E66"/>
  </w:style>
  <w:style w:type="paragraph" w:customStyle="1" w:styleId="D7F404E108484E55B13310FA809C6244">
    <w:name w:val="D7F404E108484E55B13310FA809C6244"/>
  </w:style>
  <w:style w:type="paragraph" w:customStyle="1" w:styleId="2AFCFAC5A8BB415A8D02F9408D3B2C0A">
    <w:name w:val="2AFCFAC5A8BB415A8D02F9408D3B2C0A"/>
  </w:style>
  <w:style w:type="paragraph" w:customStyle="1" w:styleId="1CCE197582924D06990CD1357E1ACAC7">
    <w:name w:val="1CCE197582924D06990CD1357E1ACAC7"/>
  </w:style>
  <w:style w:type="paragraph" w:customStyle="1" w:styleId="D9A65ED3E6B64B98939BED6A49D3EB42">
    <w:name w:val="D9A65ED3E6B64B98939BED6A49D3EB42"/>
  </w:style>
  <w:style w:type="paragraph" w:customStyle="1" w:styleId="DD8CF26DBB1E4F43B75E956597D13FBA">
    <w:name w:val="DD8CF26DBB1E4F43B75E956597D13FBA"/>
  </w:style>
  <w:style w:type="paragraph" w:customStyle="1" w:styleId="A98CA93C98EA42508EEF9A9C613FDB88">
    <w:name w:val="A98CA93C98EA42508EEF9A9C613FD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Damron, Brenton</dc:creator>
  <cp:keywords/>
  <dc:description/>
  <cp:lastModifiedBy>Damron, Brenton</cp:lastModifiedBy>
  <cp:revision>2</cp:revision>
  <dcterms:created xsi:type="dcterms:W3CDTF">2018-03-07T23:35:00Z</dcterms:created>
  <dcterms:modified xsi:type="dcterms:W3CDTF">2018-03-07T23:35:00Z</dcterms:modified>
</cp:coreProperties>
</file>